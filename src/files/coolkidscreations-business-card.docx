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D934" w14:textId="77777777" w:rsidR="00966BD2" w:rsidRPr="00810F86" w:rsidRDefault="00453D7F" w:rsidP="005C2874">
      <w:pPr>
        <w:spacing w:after="0"/>
        <w:rPr>
          <w:noProof/>
          <w:sz w:val="2"/>
        </w:rPr>
      </w:pPr>
      <w:r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8"/>
        <w:gridCol w:w="2517"/>
        <w:gridCol w:w="2518"/>
      </w:tblGrid>
      <w:tr w:rsidR="00D869DC" w14:paraId="3FB8C9F1" w14:textId="77777777" w:rsidTr="00414D86">
        <w:trPr>
          <w:trHeight w:val="612"/>
        </w:trPr>
        <w:tc>
          <w:tcPr>
            <w:tcW w:w="2517" w:type="dxa"/>
            <w:vMerge w:val="restart"/>
            <w:vAlign w:val="center"/>
          </w:tcPr>
          <w:p w14:paraId="724C83D8" w14:textId="2EEA981C" w:rsidR="00966BD2" w:rsidRDefault="00D869DC" w:rsidP="004D2B7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DA3AF1" wp14:editId="24958723">
                  <wp:extent cx="842963" cy="842963"/>
                  <wp:effectExtent l="0" t="0" r="0" b="0"/>
                  <wp:docPr id="26" name="Picture 26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7C6ADB25" w14:textId="27DED579" w:rsidR="00966BD2" w:rsidRPr="00810F86" w:rsidRDefault="00B85EBE" w:rsidP="00810F8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 Kids Creator</w:t>
            </w:r>
          </w:p>
        </w:tc>
        <w:tc>
          <w:tcPr>
            <w:tcW w:w="2517" w:type="dxa"/>
            <w:vMerge w:val="restart"/>
            <w:vAlign w:val="center"/>
          </w:tcPr>
          <w:p w14:paraId="2A660704" w14:textId="4808F29E" w:rsidR="00966BD2" w:rsidRDefault="00D869DC" w:rsidP="004D2B7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5072D0" wp14:editId="1B51601E">
                  <wp:extent cx="842963" cy="842963"/>
                  <wp:effectExtent l="0" t="0" r="0" b="0"/>
                  <wp:docPr id="28" name="Picture 28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727DF93" w14:textId="1A8EDA3C" w:rsidR="00966BD2" w:rsidRPr="00414D86" w:rsidRDefault="00B85EBE" w:rsidP="004D2B7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 Kids Creator</w:t>
            </w:r>
          </w:p>
        </w:tc>
      </w:tr>
      <w:tr w:rsidR="00D869DC" w14:paraId="33B73C15" w14:textId="77777777" w:rsidTr="00414D86">
        <w:trPr>
          <w:trHeight w:val="1790"/>
        </w:trPr>
        <w:tc>
          <w:tcPr>
            <w:tcW w:w="2517" w:type="dxa"/>
            <w:vMerge/>
          </w:tcPr>
          <w:p w14:paraId="2F27FD97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301226110"/>
              <w:placeholder>
                <w:docPart w:val="953E894D99ED407B957C0C28D82EB96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C3857EF" w14:textId="614BD333" w:rsidR="00980A2A" w:rsidRPr="00980A2A" w:rsidRDefault="00B85EBE" w:rsidP="004D2B70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089229A5" w14:textId="41F55C26" w:rsidR="00414D86" w:rsidRDefault="00253131" w:rsidP="004D2B70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1745679836"/>
                <w:placeholder>
                  <w:docPart w:val="929BD53222194059AA054E5E770C90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C</w:t>
                </w:r>
                <w:r w:rsidR="006D19FF">
                  <w:rPr>
                    <w:color w:val="000000" w:themeColor="text1"/>
                    <w:sz w:val="13"/>
                    <w:szCs w:val="13"/>
                  </w:rPr>
                  <w:t>hief Technology Officer</w:t>
                </w:r>
              </w:sdtContent>
            </w:sdt>
          </w:p>
          <w:p w14:paraId="6A544CCC" w14:textId="429BFE8D" w:rsidR="00414D86" w:rsidRPr="004D38A7" w:rsidRDefault="00414D86" w:rsidP="00D869DC">
            <w:pPr>
              <w:spacing w:before="200"/>
              <w:rPr>
                <w:noProof/>
                <w:sz w:val="30"/>
                <w:szCs w:val="30"/>
              </w:rPr>
            </w:pPr>
          </w:p>
        </w:tc>
        <w:tc>
          <w:tcPr>
            <w:tcW w:w="2517" w:type="dxa"/>
            <w:vMerge/>
          </w:tcPr>
          <w:p w14:paraId="3F130E3E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688527046"/>
              <w:placeholder>
                <w:docPart w:val="05F334682D2E45078FDCCB09790D04C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59163C16" w14:textId="2ABDFE9D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450BF07C" w14:textId="42309A4B" w:rsidR="00414D86" w:rsidRDefault="00253131" w:rsidP="004D2B70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1552920219"/>
                <w:placeholder>
                  <w:docPart w:val="252033648C2B40F1A5A2311D888B049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 w:rsidRPr="00882041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76158C60" w14:textId="7D35FACD" w:rsidR="00414D86" w:rsidRPr="00966BD2" w:rsidRDefault="00253131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510447889"/>
                <w:placeholder>
                  <w:docPart w:val="83409FE8DCDC4FBA89BE18201C3894D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7A954D80" w14:textId="77777777" w:rsidTr="00971500">
        <w:trPr>
          <w:trHeight w:val="432"/>
        </w:trPr>
        <w:tc>
          <w:tcPr>
            <w:tcW w:w="2517" w:type="dxa"/>
            <w:vAlign w:val="center"/>
          </w:tcPr>
          <w:p w14:paraId="1788B930" w14:textId="04C218F9" w:rsidR="00414D86" w:rsidRPr="004D38A7" w:rsidRDefault="00414D86" w:rsidP="004D2B7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73352BD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59DEF8C5" w14:textId="02C63F70" w:rsidR="00414D86" w:rsidRPr="00971500" w:rsidRDefault="00414D86" w:rsidP="004D2B7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59FA838B" w14:textId="77777777" w:rsidR="00414D86" w:rsidRDefault="00414D86" w:rsidP="004D2B70">
            <w:pPr>
              <w:rPr>
                <w:noProof/>
              </w:rPr>
            </w:pPr>
          </w:p>
        </w:tc>
      </w:tr>
      <w:tr w:rsidR="00D869DC" w14:paraId="45C31AB4" w14:textId="77777777" w:rsidTr="00971500">
        <w:trPr>
          <w:trHeight w:val="657"/>
        </w:trPr>
        <w:tc>
          <w:tcPr>
            <w:tcW w:w="2517" w:type="dxa"/>
            <w:vMerge w:val="restart"/>
            <w:vAlign w:val="center"/>
          </w:tcPr>
          <w:p w14:paraId="4CCB17D1" w14:textId="19A728BB" w:rsidR="00810F86" w:rsidRDefault="00D869DC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01104" wp14:editId="4449CE26">
                  <wp:extent cx="842963" cy="842963"/>
                  <wp:effectExtent l="0" t="0" r="0" b="0"/>
                  <wp:docPr id="27" name="Picture 27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65D918E" w14:textId="4807D0C2" w:rsidR="00810F86" w:rsidRPr="00810F86" w:rsidRDefault="00B85EBE" w:rsidP="00810F8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 Kids Creator</w:t>
            </w:r>
          </w:p>
        </w:tc>
        <w:tc>
          <w:tcPr>
            <w:tcW w:w="2517" w:type="dxa"/>
            <w:vMerge w:val="restart"/>
            <w:vAlign w:val="center"/>
          </w:tcPr>
          <w:p w14:paraId="6EA5CC40" w14:textId="5A7999E0" w:rsidR="00810F86" w:rsidRDefault="00D869DC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11F3D" wp14:editId="59E81A1C">
                  <wp:extent cx="842963" cy="842963"/>
                  <wp:effectExtent l="0" t="0" r="0" b="0"/>
                  <wp:docPr id="36" name="Picture 36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6999A105" w14:textId="373E87E1" w:rsidR="00810F86" w:rsidRPr="00414D86" w:rsidRDefault="00B85EBE" w:rsidP="00810F8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Cool Kids Creator</w:t>
            </w:r>
          </w:p>
        </w:tc>
      </w:tr>
      <w:tr w:rsidR="00D869DC" w14:paraId="03694662" w14:textId="77777777" w:rsidTr="00414D86">
        <w:trPr>
          <w:trHeight w:val="1880"/>
        </w:trPr>
        <w:tc>
          <w:tcPr>
            <w:tcW w:w="2517" w:type="dxa"/>
            <w:vMerge/>
          </w:tcPr>
          <w:p w14:paraId="68E435B8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527841737"/>
              <w:placeholder>
                <w:docPart w:val="6564F5F5D0FA44CAB660BEDBF34C68F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5EDB4E1" w14:textId="32BDFE59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5B40D7D4" w14:textId="35FAFA3A" w:rsidR="00414D86" w:rsidRDefault="00253131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348414822"/>
                <w:placeholder>
                  <w:docPart w:val="FB2A7665F539456AA173C803CC34E89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61A4D3C7" w14:textId="2B120136" w:rsidR="00414D86" w:rsidRPr="004D38A7" w:rsidRDefault="00253131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545875269"/>
                <w:placeholder>
                  <w:docPart w:val="C9CF61977DA9409A8132CD919D660E2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0B5D6B7D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2127074879"/>
              <w:placeholder>
                <w:docPart w:val="361A11C87E50428D8D38DEE6FF23E5A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9F146FF" w14:textId="21F73952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583D5B09" w14:textId="0179304B" w:rsidR="00414D86" w:rsidRDefault="00253131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978573860"/>
                <w:placeholder>
                  <w:docPart w:val="E601CC18E0A84091A258A53F657EC29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44DA3D2A" w14:textId="5B74D680" w:rsidR="00414D86" w:rsidRPr="00966BD2" w:rsidRDefault="00253131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44726354"/>
                <w:placeholder>
                  <w:docPart w:val="6E5D1AB060994D27A3EB8A91198EC40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04998692" w14:textId="77777777" w:rsidTr="00971500">
        <w:trPr>
          <w:trHeight w:val="288"/>
        </w:trPr>
        <w:tc>
          <w:tcPr>
            <w:tcW w:w="2517" w:type="dxa"/>
            <w:vAlign w:val="center"/>
          </w:tcPr>
          <w:p w14:paraId="78BDD412" w14:textId="6AC83927" w:rsidR="00414D86" w:rsidRPr="004D38A7" w:rsidRDefault="00414D86" w:rsidP="00D869DC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257DB8C4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6326055A" w14:textId="3ECEC909" w:rsidR="00414D86" w:rsidRPr="00971500" w:rsidRDefault="00414D86" w:rsidP="007325A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44A838D8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D869DC" w14:paraId="4644984E" w14:textId="77777777" w:rsidTr="00971500">
        <w:trPr>
          <w:trHeight w:val="720"/>
        </w:trPr>
        <w:tc>
          <w:tcPr>
            <w:tcW w:w="2517" w:type="dxa"/>
            <w:vMerge w:val="restart"/>
            <w:vAlign w:val="center"/>
          </w:tcPr>
          <w:p w14:paraId="10CC4930" w14:textId="28943CF9" w:rsidR="00810F86" w:rsidRDefault="005057FA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3E0A4" wp14:editId="7BFDD8A7">
                  <wp:extent cx="842963" cy="842963"/>
                  <wp:effectExtent l="0" t="0" r="0" b="0"/>
                  <wp:docPr id="37" name="Picture 37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0820681E" w14:textId="48827349" w:rsidR="00810F86" w:rsidRPr="00810F86" w:rsidRDefault="00810F86" w:rsidP="00810F86">
            <w:pPr>
              <w:jc w:val="center"/>
              <w:rPr>
                <w:color w:val="FFFFFF" w:themeColor="background1"/>
              </w:rPr>
            </w:pPr>
            <w:r w:rsidRPr="00261414">
              <w:rPr>
                <w:color w:val="FFFFFF" w:themeColor="background1"/>
              </w:rPr>
              <w:t xml:space="preserve"> </w:t>
            </w:r>
            <w:sdt>
              <w:sdtPr>
                <w:rPr>
                  <w:color w:val="FFFFFF" w:themeColor="background1"/>
                </w:rPr>
                <w:alias w:val="Web Address"/>
                <w:tag w:val=""/>
                <w:id w:val="1391541777"/>
                <w:placeholder>
                  <w:docPart w:val="88ECADBDFEB942CBA5EA4AEC1F973B7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B85EBE">
                  <w:rPr>
                    <w:color w:val="FFFFFF" w:themeColor="background1"/>
                  </w:rPr>
                  <w:t>Cool Kids Creator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5E470AC8" w14:textId="44CAEA68" w:rsidR="00810F86" w:rsidRDefault="005057FA" w:rsidP="00810F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F6CFA" wp14:editId="14547A74">
                  <wp:extent cx="842963" cy="842963"/>
                  <wp:effectExtent l="0" t="0" r="0" b="0"/>
                  <wp:docPr id="38" name="Picture 38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66758A39" w14:textId="1790A713" w:rsidR="00810F86" w:rsidRPr="00414D86" w:rsidRDefault="00B85EBE" w:rsidP="00810F86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  <w:kern w:val="0"/>
                  <w14:ligatures w14:val="none"/>
                </w:rPr>
                <w:alias w:val="Web Address"/>
                <w:tag w:val=""/>
                <w:id w:val="1764489790"/>
                <w:placeholder>
                  <w:docPart w:val="A98C075193FA41A6B57244E53D586CE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B85EBE">
                  <w:rPr>
                    <w:color w:val="FFFFFF" w:themeColor="background1"/>
                    <w:kern w:val="0"/>
                    <w14:ligatures w14:val="none"/>
                  </w:rPr>
                  <w:t>Cool Kids Creator</w:t>
                </w:r>
              </w:sdtContent>
            </w:sdt>
          </w:p>
        </w:tc>
      </w:tr>
      <w:tr w:rsidR="00D869DC" w14:paraId="4043C3FC" w14:textId="77777777" w:rsidTr="00414D86">
        <w:trPr>
          <w:trHeight w:val="1880"/>
        </w:trPr>
        <w:tc>
          <w:tcPr>
            <w:tcW w:w="2517" w:type="dxa"/>
            <w:vMerge/>
          </w:tcPr>
          <w:p w14:paraId="5093BBE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411320315"/>
              <w:placeholder>
                <w:docPart w:val="07F88360AE9B45159327D2363032168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4E9B94E2" w14:textId="7E707428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41AB7C64" w14:textId="3D0FE1A9" w:rsidR="00414D86" w:rsidRDefault="00253131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2100629738"/>
                <w:placeholder>
                  <w:docPart w:val="475CEA3296AA43B2A933C61CDF71294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6ACFDD72" w14:textId="3D86F557" w:rsidR="00414D86" w:rsidRPr="004D38A7" w:rsidRDefault="00253131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104645019"/>
                <w:placeholder>
                  <w:docPart w:val="E2E7EBD9E00441578B7C393812FDB65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436F457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365183873"/>
              <w:placeholder>
                <w:docPart w:val="BA61EF4A64534C1185F2B4A285A3636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EC7D09A" w14:textId="09967928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729A6189" w14:textId="75955F99" w:rsidR="00414D86" w:rsidRDefault="00253131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1600905116"/>
                <w:placeholder>
                  <w:docPart w:val="874A05D411664245B14D7D59A64ED7E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279CAA73" w14:textId="1E4F19FD" w:rsidR="00414D86" w:rsidRPr="00966BD2" w:rsidRDefault="00253131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557244093"/>
                <w:placeholder>
                  <w:docPart w:val="4A1A31406BFF489094AF96CB6DF8DAC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44B378F5" w14:textId="77777777" w:rsidTr="00971500">
        <w:trPr>
          <w:trHeight w:val="144"/>
        </w:trPr>
        <w:tc>
          <w:tcPr>
            <w:tcW w:w="2517" w:type="dxa"/>
            <w:vAlign w:val="center"/>
          </w:tcPr>
          <w:p w14:paraId="02C27BF5" w14:textId="41C29C45" w:rsidR="00414D86" w:rsidRPr="004D38A7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7A1A1E92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5713CC90" w14:textId="303BC821" w:rsidR="00414D86" w:rsidRPr="00971500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2D9B9518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5057FA" w:rsidRPr="005057FA" w14:paraId="0C5BCC9C" w14:textId="77777777" w:rsidTr="00971500">
        <w:trPr>
          <w:trHeight w:val="873"/>
        </w:trPr>
        <w:tc>
          <w:tcPr>
            <w:tcW w:w="2517" w:type="dxa"/>
            <w:vMerge w:val="restart"/>
            <w:vAlign w:val="center"/>
          </w:tcPr>
          <w:p w14:paraId="34343488" w14:textId="34E6B501" w:rsidR="00810F86" w:rsidRPr="005057FA" w:rsidRDefault="005057FA" w:rsidP="007325AB">
            <w:pPr>
              <w:jc w:val="center"/>
              <w:rPr>
                <w:b/>
                <w:bCs/>
                <w:noProof/>
              </w:rPr>
            </w:pPr>
            <w:r w:rsidRPr="005057FA">
              <w:rPr>
                <w:b/>
                <w:bCs/>
                <w:noProof/>
              </w:rPr>
              <w:drawing>
                <wp:inline distT="0" distB="0" distL="0" distR="0" wp14:anchorId="11BAC733" wp14:editId="4578AF37">
                  <wp:extent cx="842963" cy="842963"/>
                  <wp:effectExtent l="0" t="0" r="0" b="0"/>
                  <wp:docPr id="39" name="Picture 39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51D023F7" w14:textId="26CB0168" w:rsidR="00810F86" w:rsidRPr="005057FA" w:rsidRDefault="00253131" w:rsidP="00810F86">
            <w:pPr>
              <w:jc w:val="center"/>
              <w:rPr>
                <w:b/>
                <w:bCs/>
                <w:color w:val="FFFFFF" w:themeColor="background1"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Web Address"/>
                <w:tag w:val=""/>
                <w:id w:val="781378105"/>
                <w:placeholder>
                  <w:docPart w:val="01E44E6293D84FD99D6CBD04699417A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B85EBE">
                  <w:rPr>
                    <w:b/>
                    <w:bCs/>
                    <w:color w:val="FFFFFF" w:themeColor="background1"/>
                  </w:rPr>
                  <w:t>Cool Kids Creator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39009D69" w14:textId="126FEAAA" w:rsidR="00810F86" w:rsidRPr="005057FA" w:rsidRDefault="005057FA" w:rsidP="00810F86">
            <w:pPr>
              <w:jc w:val="center"/>
              <w:rPr>
                <w:b/>
                <w:bCs/>
                <w:noProof/>
              </w:rPr>
            </w:pPr>
            <w:r w:rsidRPr="005057FA">
              <w:rPr>
                <w:b/>
                <w:bCs/>
                <w:noProof/>
              </w:rPr>
              <w:drawing>
                <wp:inline distT="0" distB="0" distL="0" distR="0" wp14:anchorId="6A8A32D4" wp14:editId="52CCDC43">
                  <wp:extent cx="842963" cy="842963"/>
                  <wp:effectExtent l="0" t="0" r="0" b="0"/>
                  <wp:docPr id="40" name="Picture 40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67A3A773" w14:textId="15657DD7" w:rsidR="00810F86" w:rsidRPr="005057FA" w:rsidRDefault="00253131" w:rsidP="00810F86">
            <w:pPr>
              <w:jc w:val="center"/>
              <w:rPr>
                <w:b/>
                <w:bCs/>
                <w:color w:val="FFFFFF" w:themeColor="background1"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Web Address"/>
                <w:tag w:val=""/>
                <w:id w:val="-37585760"/>
                <w:placeholder>
                  <w:docPart w:val="0EF590B0FB574D20A7B36A836373CB3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B85EBE">
                  <w:rPr>
                    <w:b/>
                    <w:bCs/>
                    <w:color w:val="FFFFFF" w:themeColor="background1"/>
                  </w:rPr>
                  <w:t>Cool Kids Creator</w:t>
                </w:r>
              </w:sdtContent>
            </w:sdt>
          </w:p>
        </w:tc>
      </w:tr>
      <w:tr w:rsidR="00D869DC" w14:paraId="7E268F59" w14:textId="77777777" w:rsidTr="00971500">
        <w:trPr>
          <w:trHeight w:val="1782"/>
        </w:trPr>
        <w:tc>
          <w:tcPr>
            <w:tcW w:w="2517" w:type="dxa"/>
            <w:vMerge/>
          </w:tcPr>
          <w:p w14:paraId="38C52A6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915168136"/>
              <w:placeholder>
                <w:docPart w:val="0B5AFA44B37A441D8CC05C1CB5FDE8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EF79D6E" w14:textId="4CFBF1DA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7C5F8F20" w14:textId="5F2A7D17" w:rsidR="00414D86" w:rsidRDefault="00253131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609556393"/>
                <w:placeholder>
                  <w:docPart w:val="07C0A7653F884DD4A0E045DCB5D0240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7902BCBA" w14:textId="4AB89756" w:rsidR="00414D86" w:rsidRPr="004D38A7" w:rsidRDefault="00253131" w:rsidP="004D2B70">
            <w:pPr>
              <w:spacing w:before="200"/>
              <w:ind w:left="274"/>
              <w:rPr>
                <w:noProof/>
                <w:sz w:val="30"/>
                <w:szCs w:val="30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154843670"/>
                <w:placeholder>
                  <w:docPart w:val="D56634A9A527457BA3E18D7007C25CD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790F2061" w14:textId="77777777" w:rsidR="00414D86" w:rsidRDefault="00414D86" w:rsidP="004D2B70">
            <w:pPr>
              <w:rPr>
                <w:noProof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335768040"/>
              <w:placeholder>
                <w:docPart w:val="1641A09C0A7E4C0B94C6E7BF06615C0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545A3055" w14:textId="76611D14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22FD19E7" w14:textId="63CCBE89" w:rsidR="00414D86" w:rsidRDefault="00253131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1987768575"/>
                <w:placeholder>
                  <w:docPart w:val="11A8A455C45640C29D49BDBAEC22C33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62D77168" w14:textId="658B4439" w:rsidR="00414D86" w:rsidRPr="00966BD2" w:rsidRDefault="00253131" w:rsidP="004D2B70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486017585"/>
                <w:placeholder>
                  <w:docPart w:val="6354BF2E5F454626985128E4E6CE85D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31716ED1" w14:textId="77777777" w:rsidTr="00971500">
        <w:trPr>
          <w:trHeight w:val="20"/>
        </w:trPr>
        <w:tc>
          <w:tcPr>
            <w:tcW w:w="2517" w:type="dxa"/>
            <w:vAlign w:val="center"/>
          </w:tcPr>
          <w:p w14:paraId="2856511B" w14:textId="347D4F51" w:rsidR="00414D86" w:rsidRPr="004D38A7" w:rsidRDefault="00414D86" w:rsidP="005057F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2518" w:type="dxa"/>
            <w:vMerge/>
            <w:vAlign w:val="center"/>
          </w:tcPr>
          <w:p w14:paraId="12723162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41DD3566" w14:textId="4535F76C" w:rsidR="00414D86" w:rsidRPr="00971500" w:rsidRDefault="00414D86" w:rsidP="007325A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  <w:vAlign w:val="center"/>
          </w:tcPr>
          <w:p w14:paraId="5E5657C1" w14:textId="77777777" w:rsidR="00414D86" w:rsidRDefault="00414D86" w:rsidP="007325AB">
            <w:pPr>
              <w:jc w:val="center"/>
              <w:rPr>
                <w:noProof/>
              </w:rPr>
            </w:pPr>
          </w:p>
        </w:tc>
      </w:tr>
      <w:tr w:rsidR="00D869DC" w14:paraId="12444097" w14:textId="77777777" w:rsidTr="00971500">
        <w:trPr>
          <w:trHeight w:val="873"/>
        </w:trPr>
        <w:tc>
          <w:tcPr>
            <w:tcW w:w="2517" w:type="dxa"/>
            <w:vMerge w:val="restart"/>
            <w:vAlign w:val="center"/>
          </w:tcPr>
          <w:p w14:paraId="67B50A63" w14:textId="3BDE712D" w:rsidR="00810F86" w:rsidRDefault="005057FA" w:rsidP="00810F86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FA8A2B6" wp14:editId="63771860">
                  <wp:extent cx="842963" cy="842963"/>
                  <wp:effectExtent l="0" t="0" r="0" b="0"/>
                  <wp:docPr id="42" name="Picture 42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275C563A" w14:textId="4920ED15" w:rsidR="00810F86" w:rsidRPr="00414D86" w:rsidRDefault="00253131" w:rsidP="00810F86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Web Address"/>
                <w:tag w:val=""/>
                <w:id w:val="-544599402"/>
                <w:placeholder>
                  <w:docPart w:val="E4BAA203857140CFBD276EF0F45A99B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B85EBE">
                  <w:rPr>
                    <w:color w:val="FFFFFF" w:themeColor="background1"/>
                  </w:rPr>
                  <w:t>Cool Kids Creator</w:t>
                </w:r>
              </w:sdtContent>
            </w:sdt>
          </w:p>
        </w:tc>
        <w:tc>
          <w:tcPr>
            <w:tcW w:w="2517" w:type="dxa"/>
            <w:vMerge w:val="restart"/>
            <w:vAlign w:val="center"/>
          </w:tcPr>
          <w:p w14:paraId="1C64B5E1" w14:textId="67406279" w:rsidR="00810F86" w:rsidRDefault="005057FA" w:rsidP="00810F86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C0EAEAC" wp14:editId="4A4FD9D8">
                  <wp:extent cx="842963" cy="842963"/>
                  <wp:effectExtent l="0" t="0" r="0" b="0"/>
                  <wp:docPr id="43" name="Picture 43" descr="A picture containing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ig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6" cy="85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  <w:vAlign w:val="center"/>
          </w:tcPr>
          <w:p w14:paraId="5EA2452A" w14:textId="3B02F7E3" w:rsidR="00810F86" w:rsidRPr="00414D86" w:rsidRDefault="00253131" w:rsidP="00810F86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Web Address"/>
                <w:tag w:val=""/>
                <w:id w:val="1338660866"/>
                <w:placeholder>
                  <w:docPart w:val="6C9E98DC63044C199993B75F26DF95A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B85EBE">
                  <w:rPr>
                    <w:color w:val="FFFFFF" w:themeColor="background1"/>
                  </w:rPr>
                  <w:t>Cool Kids Creator</w:t>
                </w:r>
              </w:sdtContent>
            </w:sdt>
          </w:p>
        </w:tc>
      </w:tr>
      <w:tr w:rsidR="00D869DC" w14:paraId="2C926971" w14:textId="77777777" w:rsidTr="00971500">
        <w:trPr>
          <w:trHeight w:val="1800"/>
        </w:trPr>
        <w:tc>
          <w:tcPr>
            <w:tcW w:w="2517" w:type="dxa"/>
            <w:vMerge/>
          </w:tcPr>
          <w:p w14:paraId="5F6E9CA6" w14:textId="77777777" w:rsidR="00414D86" w:rsidRDefault="00414D86" w:rsidP="00810F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86525316"/>
              <w:placeholder>
                <w:docPart w:val="1756A617D1884B47A64F2406EF53DB9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17C6432" w14:textId="20864F17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0C1CAE7B" w14:textId="482612C8" w:rsidR="00414D86" w:rsidRDefault="00253131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51209257"/>
                <w:placeholder>
                  <w:docPart w:val="33B03B22D7C24758A5A71B99DCC8C32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435E4FC4" w14:textId="74E8FF9E" w:rsidR="00414D86" w:rsidRPr="00810F86" w:rsidRDefault="00253131" w:rsidP="00810F86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2070413495"/>
                <w:placeholder>
                  <w:docPart w:val="1BE8EC7A27284E26B7577A5F5067236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  <w:tc>
          <w:tcPr>
            <w:tcW w:w="2517" w:type="dxa"/>
            <w:vMerge/>
          </w:tcPr>
          <w:p w14:paraId="1426FD0E" w14:textId="77777777" w:rsidR="00414D86" w:rsidRDefault="00414D86" w:rsidP="00810F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  <w:vMerge w:val="restart"/>
          </w:tcPr>
          <w:sdt>
            <w:sdtPr>
              <w:rPr>
                <w:color w:val="000000" w:themeColor="text1"/>
                <w:sz w:val="28"/>
                <w:szCs w:val="30"/>
              </w:rPr>
              <w:alias w:val="YOUR NAME HERE"/>
              <w:tag w:val=""/>
              <w:id w:val="-1650123097"/>
              <w:placeholder>
                <w:docPart w:val="075B4C2C0C0F48BA807405763E6B6BC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6C6B650" w14:textId="13022BB9" w:rsidR="00980A2A" w:rsidRPr="00980A2A" w:rsidRDefault="00B85EBE" w:rsidP="00980A2A">
                <w:pPr>
                  <w:spacing w:before="240"/>
                  <w:ind w:left="274"/>
                  <w:rPr>
                    <w:color w:val="000000" w:themeColor="text1"/>
                    <w:sz w:val="28"/>
                    <w:szCs w:val="30"/>
                  </w:rPr>
                </w:pPr>
                <w:r>
                  <w:rPr>
                    <w:color w:val="000000" w:themeColor="text1"/>
                    <w:sz w:val="28"/>
                    <w:szCs w:val="30"/>
                  </w:rPr>
                  <w:t>YOUR NAME HERE</w:t>
                </w:r>
              </w:p>
            </w:sdtContent>
          </w:sdt>
          <w:p w14:paraId="004CE5B2" w14:textId="521E3188" w:rsidR="00414D86" w:rsidRDefault="00980A2A" w:rsidP="00980A2A">
            <w:pPr>
              <w:spacing w:before="240"/>
              <w:ind w:left="274"/>
              <w:rPr>
                <w:color w:val="000000" w:themeColor="text1"/>
                <w:sz w:val="13"/>
                <w:szCs w:val="13"/>
              </w:rPr>
            </w:pPr>
            <w:r w:rsidRPr="00980A2A">
              <w:rPr>
                <w:color w:val="000000" w:themeColor="text1"/>
                <w:sz w:val="28"/>
                <w:szCs w:val="30"/>
              </w:rPr>
              <w:t xml:space="preserve"> </w:t>
            </w:r>
            <w:sdt>
              <w:sdtPr>
                <w:rPr>
                  <w:color w:val="000000" w:themeColor="text1"/>
                  <w:sz w:val="13"/>
                  <w:szCs w:val="13"/>
                </w:rPr>
                <w:alias w:val="Email Address"/>
                <w:tag w:val=""/>
                <w:id w:val="-92786724"/>
                <w:placeholder>
                  <w:docPart w:val="B1E6346822B2402BB31EEC53501AE25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D19FF">
                  <w:rPr>
                    <w:color w:val="000000" w:themeColor="text1"/>
                    <w:sz w:val="13"/>
                    <w:szCs w:val="13"/>
                  </w:rPr>
                  <w:t>Chief Technology Officer</w:t>
                </w:r>
              </w:sdtContent>
            </w:sdt>
          </w:p>
          <w:p w14:paraId="21148DD8" w14:textId="3D1F7804" w:rsidR="00414D86" w:rsidRPr="00810F86" w:rsidRDefault="00253131" w:rsidP="00810F86">
            <w:pPr>
              <w:spacing w:before="200"/>
              <w:ind w:left="274"/>
              <w:rPr>
                <w:color w:val="000000" w:themeColor="text1"/>
                <w:sz w:val="13"/>
                <w:szCs w:val="13"/>
              </w:rPr>
            </w:pPr>
            <w:sdt>
              <w:sdtPr>
                <w:rPr>
                  <w:color w:val="000000" w:themeColor="text1"/>
                  <w:sz w:val="13"/>
                  <w:szCs w:val="13"/>
                </w:rPr>
                <w:alias w:val="Company Address"/>
                <w:tag w:val=""/>
                <w:id w:val="-462507715"/>
                <w:placeholder>
                  <w:docPart w:val="11FED8F5B853411987DD7CC86CDE99F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869DC">
                  <w:rPr>
                    <w:color w:val="000000" w:themeColor="text1"/>
                    <w:sz w:val="13"/>
                    <w:szCs w:val="13"/>
                  </w:rPr>
                  <w:t>gamer@coolkidscreations.com</w:t>
                </w:r>
              </w:sdtContent>
            </w:sdt>
          </w:p>
        </w:tc>
      </w:tr>
      <w:tr w:rsidR="00D869DC" w14:paraId="0586F4D1" w14:textId="77777777" w:rsidTr="00971500">
        <w:trPr>
          <w:trHeight w:val="20"/>
        </w:trPr>
        <w:tc>
          <w:tcPr>
            <w:tcW w:w="2517" w:type="dxa"/>
            <w:vAlign w:val="center"/>
          </w:tcPr>
          <w:p w14:paraId="07E3F157" w14:textId="56AC089C" w:rsidR="00414D86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4EAE4F8D" w14:textId="77777777" w:rsidR="00414D86" w:rsidRDefault="00414D86" w:rsidP="007325AB">
            <w:pPr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102EAFDD" w14:textId="6888532A" w:rsidR="00414D86" w:rsidRDefault="00414D86" w:rsidP="005057FA">
            <w:pPr>
              <w:rPr>
                <w:color w:val="FFFFFF" w:themeColor="background1"/>
              </w:rPr>
            </w:pPr>
          </w:p>
        </w:tc>
        <w:tc>
          <w:tcPr>
            <w:tcW w:w="2518" w:type="dxa"/>
            <w:vMerge/>
          </w:tcPr>
          <w:p w14:paraId="6A1D6A61" w14:textId="77777777" w:rsidR="00414D86" w:rsidRDefault="00414D86" w:rsidP="007325AB">
            <w:pPr>
              <w:rPr>
                <w:noProof/>
              </w:rPr>
            </w:pPr>
          </w:p>
        </w:tc>
      </w:tr>
    </w:tbl>
    <w:p w14:paraId="256AA6C8" w14:textId="237150F0" w:rsidR="00C32AED" w:rsidRDefault="00C32AED" w:rsidP="005C2874">
      <w:pPr>
        <w:spacing w:after="0"/>
      </w:pPr>
    </w:p>
    <w:sectPr w:rsidR="00C32AED" w:rsidSect="00810F86">
      <w:headerReference w:type="default" r:id="rId12"/>
      <w:footerReference w:type="default" r:id="rId13"/>
      <w:pgSz w:w="12240" w:h="15840"/>
      <w:pgMar w:top="495" w:right="1080" w:bottom="360" w:left="1080" w:header="45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1794" w14:textId="77777777" w:rsidR="00253131" w:rsidRDefault="00253131" w:rsidP="000861BD">
      <w:pPr>
        <w:spacing w:after="0"/>
      </w:pPr>
      <w:r>
        <w:separator/>
      </w:r>
    </w:p>
  </w:endnote>
  <w:endnote w:type="continuationSeparator" w:id="0">
    <w:p w14:paraId="24A0CD5B" w14:textId="77777777" w:rsidR="00253131" w:rsidRDefault="00253131" w:rsidP="00086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06F6" w14:textId="77777777" w:rsidR="004D646C" w:rsidRDefault="00810F8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1068" behindDoc="1" locked="0" layoutInCell="1" allowOverlap="1" wp14:anchorId="3F8EC931" wp14:editId="63C92119">
              <wp:simplePos x="0" y="0"/>
              <wp:positionH relativeFrom="column">
                <wp:posOffset>3175</wp:posOffset>
              </wp:positionH>
              <wp:positionV relativeFrom="paragraph">
                <wp:posOffset>-1999615</wp:posOffset>
              </wp:positionV>
              <wp:extent cx="3187065" cy="1828800"/>
              <wp:effectExtent l="19050" t="57150" r="13335" b="57150"/>
              <wp:wrapNone/>
              <wp:docPr id="72" name="Group 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73" name="Rectangle 73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4" name="Group 74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01E4E0" id="Group 72" o:spid="_x0000_s1026" alt="&quot;&quot;" style="position:absolute;margin-left:.25pt;margin-top:-157.45pt;width:250.95pt;height:2in;z-index:-251665412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">
              <v:rect id="Rectangle 73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" fillcolor="#99cb38 [3204]" stroked="f" strokeweight="1pt"/>
              <v:group id="Group 74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ut6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7DO5f0g+QmxsAAAD//wMAUEsBAi0AFAAGAAgAAAAhANvh9svuAAAAhQEAABMAAAAAAAAAAAAA&#10;AAAAAAAAAFtDb250ZW50X1R5cGVzXS54bWxQSwECLQAUAAYACAAAACEAWvQsW78AAAAVAQAACwAA&#10;AAAAAAAAAAAAAAAfAQAAX3JlbHMvLnJlbHNQSwECLQAUAAYACAAAACEAVOrresMAAADbAAAADwAA&#10;AAAAAAAAAAAAAAAHAgAAZHJzL2Rvd25yZXYueG1sUEsFBgAAAAADAAMAtwAAAPcCAAAAAA==&#10;">
                <v:rect id="Rectangle 75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TtnxQAAANsAAAAPAAAAZHJzL2Rvd25yZXYueG1sRI9Ba8JA&#10;FITvQv/D8gredNOK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A1ZTtn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17" behindDoc="1" locked="0" layoutInCell="1" allowOverlap="1" wp14:anchorId="36079865" wp14:editId="5C6E2C23">
              <wp:simplePos x="0" y="0"/>
              <wp:positionH relativeFrom="column">
                <wp:posOffset>3175</wp:posOffset>
              </wp:positionH>
              <wp:positionV relativeFrom="paragraph">
                <wp:posOffset>-3828415</wp:posOffset>
              </wp:positionV>
              <wp:extent cx="3187065" cy="1828800"/>
              <wp:effectExtent l="19050" t="57150" r="13335" b="57150"/>
              <wp:wrapNone/>
              <wp:docPr id="60" name="Group 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61" name="Rectangle 6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2" name="Group 6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C1EA4C" id="Group 60" o:spid="_x0000_s1026" alt="&quot;&quot;" style="position:absolute;margin-left:.25pt;margin-top:-301.45pt;width:250.95pt;height:2in;z-index:-251663363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">
              <v:rect id="Rectangle 6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99cb38 [3204]" stroked="f" strokeweight="1pt"/>
              <v:group id="Group 6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BI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">
                <v:rect id="Rectangle 63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3698" w14:textId="77777777" w:rsidR="00253131" w:rsidRDefault="00253131" w:rsidP="000861BD">
      <w:pPr>
        <w:spacing w:after="0"/>
      </w:pPr>
      <w:r>
        <w:separator/>
      </w:r>
    </w:p>
  </w:footnote>
  <w:footnote w:type="continuationSeparator" w:id="0">
    <w:p w14:paraId="74D2C478" w14:textId="77777777" w:rsidR="00253131" w:rsidRDefault="00253131" w:rsidP="000861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DA2F" w14:textId="77777777" w:rsidR="000861BD" w:rsidRDefault="004D38A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4141" behindDoc="1" locked="0" layoutInCell="1" allowOverlap="1" wp14:anchorId="44C92484" wp14:editId="738AA754">
              <wp:simplePos x="0" y="0"/>
              <wp:positionH relativeFrom="column">
                <wp:posOffset>3200400</wp:posOffset>
              </wp:positionH>
              <wp:positionV relativeFrom="paragraph">
                <wp:posOffset>5657850</wp:posOffset>
              </wp:positionV>
              <wp:extent cx="3187065" cy="1828800"/>
              <wp:effectExtent l="19050" t="57150" r="13335" b="57150"/>
              <wp:wrapNone/>
              <wp:docPr id="66" name="Group 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67" name="Rectangle 67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8" name="Group 68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BB0491" id="Group 66" o:spid="_x0000_s1026" alt="&quot;&quot;" style="position:absolute;margin-left:252pt;margin-top:445.5pt;width:250.95pt;height:2in;z-index:-251662339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">
              <v:rect id="Rectangle 67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" fillcolor="#99cb38 [3204]" stroked="f" strokeweight="1pt"/>
              <v:group id="Group 68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">
                <v:rect id="Rectangle 69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2092" behindDoc="1" locked="0" layoutInCell="1" allowOverlap="1" wp14:anchorId="29423761" wp14:editId="6C53536F">
              <wp:simplePos x="0" y="0"/>
              <wp:positionH relativeFrom="column">
                <wp:posOffset>3200400</wp:posOffset>
              </wp:positionH>
              <wp:positionV relativeFrom="paragraph">
                <wp:posOffset>7486650</wp:posOffset>
              </wp:positionV>
              <wp:extent cx="3187065" cy="1828800"/>
              <wp:effectExtent l="19050" t="57150" r="13335" b="57150"/>
              <wp:wrapNone/>
              <wp:docPr id="78" name="Group 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79" name="Rectangle 79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0" name="Group 80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756E1F" id="Group 78" o:spid="_x0000_s1026" alt="&quot;&quot;" style="position:absolute;margin-left:252pt;margin-top:589.5pt;width:250.95pt;height:2in;z-index:-251664388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">
              <v:rect id="Rectangle 79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" fillcolor="#99cb38 [3204]" stroked="f" strokeweight="1pt"/>
              <v:group id="Group 80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">
                <v:rect id="Rectangle 81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B4C94D" wp14:editId="599B721A">
              <wp:simplePos x="0" y="0"/>
              <wp:positionH relativeFrom="column">
                <wp:posOffset>3200400</wp:posOffset>
              </wp:positionH>
              <wp:positionV relativeFrom="paragraph">
                <wp:posOffset>171450</wp:posOffset>
              </wp:positionV>
              <wp:extent cx="3187065" cy="1828800"/>
              <wp:effectExtent l="19050" t="57150" r="13335" b="5715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6" name="Group 16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2"/>
                        <wps:cNvSpPr/>
                        <wps:spPr>
                          <a:xfrm rot="10800000">
                            <a:off x="-4124137" y="4557311"/>
                            <a:ext cx="6846862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60B02D" id="Group 14" o:spid="_x0000_s1026" alt="&quot;&quot;" style="position:absolute;margin-left:252pt;margin-top:13.5pt;width:250.95pt;height:2in;z-index:-251655168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">
              <v:rect id="Rectangle 15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99cb38 [3204]" stroked="f" strokeweight="1pt"/>
              <v:group id="Group 16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rect id="Rectangle 17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2,0;6846862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B753533" wp14:editId="1A86B2A2">
              <wp:simplePos x="0" y="0"/>
              <wp:positionH relativeFrom="column">
                <wp:posOffset>3200400</wp:posOffset>
              </wp:positionH>
              <wp:positionV relativeFrom="paragraph">
                <wp:posOffset>2000250</wp:posOffset>
              </wp:positionV>
              <wp:extent cx="3187065" cy="1828800"/>
              <wp:effectExtent l="19050" t="57150" r="13335" b="57150"/>
              <wp:wrapNone/>
              <wp:docPr id="30" name="Group 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31" name="Rectangle 3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2" name="Group 3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01F869" id="Group 30" o:spid="_x0000_s1026" alt="&quot;&quot;" style="position:absolute;margin-left:252pt;margin-top:157.5pt;width:250.95pt;height:2in;z-index:-251658241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">
              <v:rect id="Rectangle 3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99cb38 [3204]" stroked="f" strokeweight="1pt"/>
              <v:group id="Group 3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9V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mOfx+ST9Alj8AAAD//wMAUEsBAi0AFAAGAAgAAAAhANvh9svuAAAAhQEAABMAAAAAAAAAAAAA&#10;AAAAAAAAAFtDb250ZW50X1R5cGVzXS54bWxQSwECLQAUAAYACAAAACEAWvQsW78AAAAVAQAACwAA&#10;AAAAAAAAAAAAAAAfAQAAX3JlbHMvLnJlbHNQSwECLQAUAAYACAAAACEAIiVvVcMAAADbAAAADwAA&#10;AAAAAAAAAAAAAAAHAgAAZHJzL2Rvd25yZXYueG1sUEsFBgAAAAADAAMAtwAAAPcCAAAAAA==&#10;">
                <v:rect id="Rectangle 33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0" behindDoc="1" locked="0" layoutInCell="1" allowOverlap="1" wp14:anchorId="3C7FA0CE" wp14:editId="0748E245">
              <wp:simplePos x="0" y="0"/>
              <wp:positionH relativeFrom="column">
                <wp:posOffset>3200400</wp:posOffset>
              </wp:positionH>
              <wp:positionV relativeFrom="paragraph">
                <wp:posOffset>3829050</wp:posOffset>
              </wp:positionV>
              <wp:extent cx="3187065" cy="1828800"/>
              <wp:effectExtent l="19050" t="57150" r="13335" b="57150"/>
              <wp:wrapNone/>
              <wp:docPr id="54" name="Group 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6" name="Group 56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B6637D" id="Group 54" o:spid="_x0000_s1026" alt="&quot;&quot;" style="position:absolute;margin-left:252pt;margin-top:301.5pt;width:250.95pt;height:2in;z-index:-251660290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">
              <v:rect id="Rectangle 55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cH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G+5f4A+TsBgAA//8DAFBLAQItABQABgAIAAAAIQDb4fbL7gAAAIUBAAATAAAAAAAAAAAA&#10;AAAAAAAAAABbQ29udGVudF9UeXBlc10ueG1sUEsBAi0AFAAGAAgAAAAhAFr0LFu/AAAAFQEAAAsA&#10;AAAAAAAAAAAAAAAAHwEAAF9yZWxzLy5yZWxzUEsBAi0AFAAGAAgAAAAhAH7QZwfEAAAA2wAAAA8A&#10;AAAAAAAAAAAAAAAABwIAAGRycy9kb3ducmV2LnhtbFBLBQYAAAAAAwADALcAAAD4AgAAAAA=&#10;" fillcolor="#99cb38 [3204]" stroked="f" strokeweight="1pt"/>
              <v:group id="Group 56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z2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">
                <v:rect id="Rectangle 57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5166" behindDoc="1" locked="0" layoutInCell="1" allowOverlap="1" wp14:anchorId="121D25F8" wp14:editId="034657B7">
              <wp:simplePos x="0" y="0"/>
              <wp:positionH relativeFrom="column">
                <wp:posOffset>0</wp:posOffset>
              </wp:positionH>
              <wp:positionV relativeFrom="paragraph">
                <wp:posOffset>3829050</wp:posOffset>
              </wp:positionV>
              <wp:extent cx="3187065" cy="1828800"/>
              <wp:effectExtent l="19050" t="57150" r="13335" b="57150"/>
              <wp:wrapNone/>
              <wp:docPr id="48" name="Group 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0" name="Group 50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A06A28" id="Group 48" o:spid="_x0000_s1026" alt="&quot;&quot;" style="position:absolute;margin-left:0;margin-top:301.5pt;width:250.95pt;height:2in;z-index:-251661314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">
              <v:rect id="Rectangle 49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PvfxQAAANsAAAAPAAAAZHJzL2Rvd25yZXYueG1sRI9Ba8JA&#10;FITvQv/D8gq9mU2rtB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B6RPvfxQAAANsAAAAP&#10;AAAAAAAAAAAAAAAAAAcCAABkcnMvZG93bnJldi54bWxQSwUGAAAAAAMAAwC3AAAA+QIAAAAA&#10;" fillcolor="#99cb38 [3204]" stroked="f" strokeweight="1pt"/>
              <v:group id="Group 50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">
                <v:rect id="Rectangle 51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EExQAAANsAAAAPAAAAZHJzL2Rvd25yZXYueG1sRI9Ba8JA&#10;FITvQv/D8gredJOK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AB62EE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3C9FB8EF" wp14:editId="56867E2B">
              <wp:simplePos x="0" y="0"/>
              <wp:positionH relativeFrom="column">
                <wp:posOffset>0</wp:posOffset>
              </wp:positionH>
              <wp:positionV relativeFrom="paragraph">
                <wp:posOffset>2000250</wp:posOffset>
              </wp:positionV>
              <wp:extent cx="3187065" cy="1828800"/>
              <wp:effectExtent l="19050" t="57150" r="13335" b="57150"/>
              <wp:wrapNone/>
              <wp:docPr id="20" name="Group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21" name="Rectangle 21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2" name="Group 22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71C4C3" id="Group 20" o:spid="_x0000_s1026" alt="&quot;&quot;" style="position:absolute;margin-left:0;margin-top:157.5pt;width:250.95pt;height:2in;z-index:-251659265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">
              <v:rect id="Rectangle 21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99cb38 [3204]" stroked="f" strokeweight="1pt"/>
              <v:group id="Group 22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<v:rect id="Rectangle 24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  <w:r w:rsidR="005C2874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A32432" wp14:editId="0DB04D36">
              <wp:simplePos x="0" y="0"/>
              <wp:positionH relativeFrom="column">
                <wp:posOffset>0</wp:posOffset>
              </wp:positionH>
              <wp:positionV relativeFrom="paragraph">
                <wp:posOffset>180975</wp:posOffset>
              </wp:positionV>
              <wp:extent cx="3187065" cy="1828800"/>
              <wp:effectExtent l="19050" t="57150" r="13335" b="57150"/>
              <wp:wrapNone/>
              <wp:docPr id="291" name="Group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87065" cy="1828800"/>
                        <a:chOff x="0" y="0"/>
                        <a:chExt cx="3200400" cy="1833246"/>
                      </a:xfrm>
                    </wpg:grpSpPr>
                    <wps:wsp>
                      <wps:cNvPr id="292" name="Rectangle 292"/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3" name="Group 293"/>
                      <wpg:cNvGrpSpPr/>
                      <wpg:grpSpPr>
                        <a:xfrm rot="10800000">
                          <a:off x="0" y="0"/>
                          <a:ext cx="3200400" cy="1833246"/>
                          <a:chOff x="-4134582" y="-538215"/>
                          <a:chExt cx="11906989" cy="6247942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-4134582" y="-538215"/>
                            <a:ext cx="11886118" cy="4209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"/>
                        <wps:cNvSpPr/>
                        <wps:spPr>
                          <a:xfrm>
                            <a:off x="925546" y="-535260"/>
                            <a:ext cx="6846861" cy="119707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"/>
                        <wps:cNvSpPr/>
                        <wps:spPr>
                          <a:xfrm rot="10800000">
                            <a:off x="-4124135" y="4557312"/>
                            <a:ext cx="6846861" cy="1152415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536353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536353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670593" id="Group 291" o:spid="_x0000_s1026" alt="&quot;&quot;" style="position:absolute;margin-left:0;margin-top:14.25pt;width:250.95pt;height:2in;z-index:-251657216;mso-width-relative:margin;mso-height-relative:margin" coordsize="32004,1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">
              <v:rect id="Rectangle 292" o:spid="_x0000_s1027" style="position:absolute;width:1600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" fillcolor="#99cb38 [3204]" stroked="f" strokeweight="1pt"/>
              <v:group id="Group 293" o:spid="_x0000_s1028" style="position:absolute;width:32004;height:18332;rotation:180" coordorigin="-41345,-5382" coordsize="119069,6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">
                <v:rect id="Rectangle 294" o:spid="_x0000_s1029" style="position:absolute;left:-41345;top:-5382;width:118860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" fillcolor="#99cb38 [3204]" stroked="f" strokeweight="1pt"/>
                <v:shape id="Rectangle 2" o:spid="_x0000_s1030" style="position:absolute;left:9255;top:-5352;width:68469;height:1197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" path="m,l4000500,r,800100l536353,800100,,xe" fillcolor="black [3213]" stroked="f" strokeweight="1pt">
                  <v:stroke joinstyle="miter"/>
                  <v:shadow on="t" color="black" opacity="26214f" origin="-.5" offset="3pt,0"/>
                  <v:path arrowok="t" o:connecttype="custom" o:connectlocs="0,0;6846861,0;6846861,1197079;917969,1197079;0,0" o:connectangles="0,0,0,0,0"/>
                </v:shape>
                <v:shape id="Rectangle 2" o:spid="_x0000_s1031" style="position:absolute;left:-41241;top:45573;width:68468;height:11524;rotation:1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" path="m,l4000500,r,800100l536353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6846861,0;6846861,1152415;917969,1152415;0,0" o:connectangles="0,0,0,0,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DC"/>
    <w:rsid w:val="000861BD"/>
    <w:rsid w:val="000A3082"/>
    <w:rsid w:val="000C6E9F"/>
    <w:rsid w:val="00191998"/>
    <w:rsid w:val="001B7D40"/>
    <w:rsid w:val="00236089"/>
    <w:rsid w:val="0023706A"/>
    <w:rsid w:val="00253131"/>
    <w:rsid w:val="00261414"/>
    <w:rsid w:val="002A3978"/>
    <w:rsid w:val="003130EF"/>
    <w:rsid w:val="003369B1"/>
    <w:rsid w:val="00377B44"/>
    <w:rsid w:val="00414D86"/>
    <w:rsid w:val="00453D7F"/>
    <w:rsid w:val="004D38A7"/>
    <w:rsid w:val="004D646C"/>
    <w:rsid w:val="005057FA"/>
    <w:rsid w:val="00512E06"/>
    <w:rsid w:val="005370F3"/>
    <w:rsid w:val="00567CE6"/>
    <w:rsid w:val="00584AB5"/>
    <w:rsid w:val="005C2874"/>
    <w:rsid w:val="005D089A"/>
    <w:rsid w:val="005F7A70"/>
    <w:rsid w:val="00626EA0"/>
    <w:rsid w:val="00662CB2"/>
    <w:rsid w:val="00663470"/>
    <w:rsid w:val="006B66F6"/>
    <w:rsid w:val="006D19FF"/>
    <w:rsid w:val="006F2BEA"/>
    <w:rsid w:val="007325AB"/>
    <w:rsid w:val="00733562"/>
    <w:rsid w:val="007A2A57"/>
    <w:rsid w:val="007E02F5"/>
    <w:rsid w:val="007F409C"/>
    <w:rsid w:val="007F6AAA"/>
    <w:rsid w:val="00810F86"/>
    <w:rsid w:val="00865890"/>
    <w:rsid w:val="00897247"/>
    <w:rsid w:val="008E6159"/>
    <w:rsid w:val="00903834"/>
    <w:rsid w:val="00952B88"/>
    <w:rsid w:val="00966BD2"/>
    <w:rsid w:val="00971500"/>
    <w:rsid w:val="00980A2A"/>
    <w:rsid w:val="009C65DF"/>
    <w:rsid w:val="009C79A8"/>
    <w:rsid w:val="009D2392"/>
    <w:rsid w:val="00B41BC1"/>
    <w:rsid w:val="00B55F40"/>
    <w:rsid w:val="00B85EBE"/>
    <w:rsid w:val="00BF23B3"/>
    <w:rsid w:val="00C32AED"/>
    <w:rsid w:val="00C33464"/>
    <w:rsid w:val="00C46522"/>
    <w:rsid w:val="00CA2832"/>
    <w:rsid w:val="00D869DC"/>
    <w:rsid w:val="00DD7A11"/>
    <w:rsid w:val="00EA5B01"/>
    <w:rsid w:val="00EF6994"/>
    <w:rsid w:val="00F348DF"/>
    <w:rsid w:val="00FD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DD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55F51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99CB38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99CB38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222F28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99CB38" w:themeColor="accent1"/>
      <w:sz w:val="30"/>
    </w:rPr>
  </w:style>
  <w:style w:type="character" w:customStyle="1" w:styleId="Heading1Char">
    <w:name w:val="Heading 1 Char"/>
    <w:basedOn w:val="DefaultParagraphFont"/>
    <w:link w:val="Heading1"/>
    <w:rsid w:val="003369B1"/>
    <w:rPr>
      <w:rFonts w:asciiTheme="majorHAnsi" w:eastAsia="Times New Roman" w:hAnsiTheme="majorHAnsi" w:cs="Arial"/>
      <w:b/>
      <w:color w:val="99CB38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0861BD"/>
    <w:pPr>
      <w:framePr w:wrap="around" w:vAnchor="text" w:hAnchor="text" w:y="1"/>
      <w:spacing w:before="40" w:after="40"/>
      <w:jc w:val="right"/>
    </w:pPr>
    <w:rPr>
      <w:noProof/>
      <w:color w:val="auto"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0861BD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61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61BD"/>
  </w:style>
  <w:style w:type="paragraph" w:styleId="Footer">
    <w:name w:val="footer"/>
    <w:basedOn w:val="Normal"/>
    <w:link w:val="FooterChar"/>
    <w:uiPriority w:val="99"/>
    <w:unhideWhenUsed/>
    <w:rsid w:val="000861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Bold%20logo%20business%20cards%20(10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3E894D99ED407B957C0C28D82EB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B3A0B-B353-4AA5-948A-BAB0F5C3FE8B}"/>
      </w:docPartPr>
      <w:docPartBody>
        <w:p w:rsidR="006F42E0" w:rsidRDefault="000E6419">
          <w:pPr>
            <w:pStyle w:val="953E894D99ED407B957C0C28D82EB96A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929BD53222194059AA054E5E770C9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09EC-841F-45B2-A683-06B8277A8D41}"/>
      </w:docPartPr>
      <w:docPartBody>
        <w:p w:rsidR="006F42E0" w:rsidRDefault="000E6419">
          <w:pPr>
            <w:pStyle w:val="929BD53222194059AA054E5E770C90C1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05F334682D2E45078FDCCB09790D0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D19E-B5AD-4733-AB1F-AE3CD24D9CA3}"/>
      </w:docPartPr>
      <w:docPartBody>
        <w:p w:rsidR="006F42E0" w:rsidRDefault="000E6419">
          <w:pPr>
            <w:pStyle w:val="05F334682D2E45078FDCCB09790D04CC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252033648C2B40F1A5A2311D888B0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E592-FACD-42AC-AFF2-E7E3EB47BB8C}"/>
      </w:docPartPr>
      <w:docPartBody>
        <w:p w:rsidR="006F42E0" w:rsidRDefault="000E6419">
          <w:pPr>
            <w:pStyle w:val="252033648C2B40F1A5A2311D888B0493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83409FE8DCDC4FBA89BE18201C389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81649-DF6E-45AA-B430-85EE6217093D}"/>
      </w:docPartPr>
      <w:docPartBody>
        <w:p w:rsidR="006F42E0" w:rsidRDefault="000E6419">
          <w:pPr>
            <w:pStyle w:val="83409FE8DCDC4FBA89BE18201C3894D4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6564F5F5D0FA44CAB660BEDBF34C6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8BE4-86BE-4E0B-8105-8383AC9EBD71}"/>
      </w:docPartPr>
      <w:docPartBody>
        <w:p w:rsidR="006F42E0" w:rsidRDefault="000E6419">
          <w:pPr>
            <w:pStyle w:val="6564F5F5D0FA44CAB660BEDBF34C68F9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FB2A7665F539456AA173C803CC34E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FA349-67B4-41A4-8E0B-241D47A41F94}"/>
      </w:docPartPr>
      <w:docPartBody>
        <w:p w:rsidR="006F42E0" w:rsidRDefault="000E6419">
          <w:pPr>
            <w:pStyle w:val="FB2A7665F539456AA173C803CC34E897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C9CF61977DA9409A8132CD919D660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790C-D355-46AC-A93C-8137FAD2A2BB}"/>
      </w:docPartPr>
      <w:docPartBody>
        <w:p w:rsidR="006F42E0" w:rsidRDefault="000E6419">
          <w:pPr>
            <w:pStyle w:val="C9CF61977DA9409A8132CD919D660E2D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361A11C87E50428D8D38DEE6FF23E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4268B-684E-44DD-8172-4A21EA8CCFF2}"/>
      </w:docPartPr>
      <w:docPartBody>
        <w:p w:rsidR="006F42E0" w:rsidRDefault="000E6419">
          <w:pPr>
            <w:pStyle w:val="361A11C87E50428D8D38DEE6FF23E5AC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E601CC18E0A84091A258A53F657EC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7E881-452C-4928-925D-3D48F187FD62}"/>
      </w:docPartPr>
      <w:docPartBody>
        <w:p w:rsidR="006F42E0" w:rsidRDefault="000E6419">
          <w:pPr>
            <w:pStyle w:val="E601CC18E0A84091A258A53F657EC292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6E5D1AB060994D27A3EB8A91198EC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7AB01-D178-46BC-9892-C1521B60A4E7}"/>
      </w:docPartPr>
      <w:docPartBody>
        <w:p w:rsidR="006F42E0" w:rsidRDefault="000E6419">
          <w:pPr>
            <w:pStyle w:val="6E5D1AB060994D27A3EB8A91198EC40F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88ECADBDFEB942CBA5EA4AEC1F973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165B-DDD1-4ADA-A8C4-EC658874AA1E}"/>
      </w:docPartPr>
      <w:docPartBody>
        <w:p w:rsidR="006F42E0" w:rsidRDefault="000E6419">
          <w:pPr>
            <w:pStyle w:val="88ECADBDFEB942CBA5EA4AEC1F973B76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A98C075193FA41A6B57244E53D586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01DF5-74B6-466B-A629-19789329ACEE}"/>
      </w:docPartPr>
      <w:docPartBody>
        <w:p w:rsidR="006F42E0" w:rsidRDefault="000E6419">
          <w:pPr>
            <w:pStyle w:val="A98C075193FA41A6B57244E53D586CE0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07F88360AE9B45159327D2363032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42043-E2BD-48E3-9157-B952F29C67DE}"/>
      </w:docPartPr>
      <w:docPartBody>
        <w:p w:rsidR="006F42E0" w:rsidRDefault="000E6419">
          <w:pPr>
            <w:pStyle w:val="07F88360AE9B45159327D23630321683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475CEA3296AA43B2A933C61CDF71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CE9AA-38F4-4351-A899-0227E045E680}"/>
      </w:docPartPr>
      <w:docPartBody>
        <w:p w:rsidR="006F42E0" w:rsidRDefault="000E6419">
          <w:pPr>
            <w:pStyle w:val="475CEA3296AA43B2A933C61CDF71294A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E2E7EBD9E00441578B7C393812FDB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9B16A-B183-4DFF-BD29-B0D054CF9AFB}"/>
      </w:docPartPr>
      <w:docPartBody>
        <w:p w:rsidR="006F42E0" w:rsidRDefault="000E6419">
          <w:pPr>
            <w:pStyle w:val="E2E7EBD9E00441578B7C393812FDB653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BA61EF4A64534C1185F2B4A285A36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F005-6807-4DF2-BD20-7717FCF15D6C}"/>
      </w:docPartPr>
      <w:docPartBody>
        <w:p w:rsidR="006F42E0" w:rsidRDefault="000E6419">
          <w:pPr>
            <w:pStyle w:val="BA61EF4A64534C1185F2B4A285A36368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874A05D411664245B14D7D59A64ED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048AA-E2E2-4833-A1C7-EAB8749A64D1}"/>
      </w:docPartPr>
      <w:docPartBody>
        <w:p w:rsidR="006F42E0" w:rsidRDefault="000E6419">
          <w:pPr>
            <w:pStyle w:val="874A05D411664245B14D7D59A64ED7E0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4A1A31406BFF489094AF96CB6DF8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6399E-24F6-47EF-92EE-E2610B1013CF}"/>
      </w:docPartPr>
      <w:docPartBody>
        <w:p w:rsidR="006F42E0" w:rsidRDefault="000E6419">
          <w:pPr>
            <w:pStyle w:val="4A1A31406BFF489094AF96CB6DF8DAC7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01E44E6293D84FD99D6CBD046994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EE2F-D21D-4C7C-8928-1A5086715CFE}"/>
      </w:docPartPr>
      <w:docPartBody>
        <w:p w:rsidR="006F42E0" w:rsidRDefault="000E6419">
          <w:pPr>
            <w:pStyle w:val="01E44E6293D84FD99D6CBD04699417AB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0EF590B0FB574D20A7B36A836373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766EF-6941-4283-A99F-DB2EF58E97BB}"/>
      </w:docPartPr>
      <w:docPartBody>
        <w:p w:rsidR="006F42E0" w:rsidRDefault="000E6419">
          <w:pPr>
            <w:pStyle w:val="0EF590B0FB574D20A7B36A836373CB36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0B5AFA44B37A441D8CC05C1CB5FDE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80F1E-0FC3-48A5-9D3A-B2F3573C8B61}"/>
      </w:docPartPr>
      <w:docPartBody>
        <w:p w:rsidR="006F42E0" w:rsidRDefault="000E6419">
          <w:pPr>
            <w:pStyle w:val="0B5AFA44B37A441D8CC05C1CB5FDE835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07C0A7653F884DD4A0E045DCB5D02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2230-B78B-458D-8FB1-BE7BBF598D70}"/>
      </w:docPartPr>
      <w:docPartBody>
        <w:p w:rsidR="006F42E0" w:rsidRDefault="000E6419">
          <w:pPr>
            <w:pStyle w:val="07C0A7653F884DD4A0E045DCB5D02400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D56634A9A527457BA3E18D7007C25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3593-F817-48BF-898C-2F41330819D6}"/>
      </w:docPartPr>
      <w:docPartBody>
        <w:p w:rsidR="006F42E0" w:rsidRDefault="000E6419">
          <w:pPr>
            <w:pStyle w:val="D56634A9A527457BA3E18D7007C25CD8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1641A09C0A7E4C0B94C6E7BF06615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B5BF0-3FA2-491F-8181-E98B4E51AC14}"/>
      </w:docPartPr>
      <w:docPartBody>
        <w:p w:rsidR="006F42E0" w:rsidRDefault="000E6419">
          <w:pPr>
            <w:pStyle w:val="1641A09C0A7E4C0B94C6E7BF06615C07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11A8A455C45640C29D49BDBAEC22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C522B-ECB6-4199-8E55-F8C9CE65BB12}"/>
      </w:docPartPr>
      <w:docPartBody>
        <w:p w:rsidR="006F42E0" w:rsidRDefault="000E6419">
          <w:pPr>
            <w:pStyle w:val="11A8A455C45640C29D49BDBAEC22C33E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6354BF2E5F454626985128E4E6CE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66FD1-4189-45DF-8B2E-34EA6B00EAA6}"/>
      </w:docPartPr>
      <w:docPartBody>
        <w:p w:rsidR="006F42E0" w:rsidRDefault="000E6419">
          <w:pPr>
            <w:pStyle w:val="6354BF2E5F454626985128E4E6CE85D7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E4BAA203857140CFBD276EF0F45A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62BEA-A9FC-4EEA-AD6C-E97BB6B3C1F8}"/>
      </w:docPartPr>
      <w:docPartBody>
        <w:p w:rsidR="006F42E0" w:rsidRDefault="000E6419">
          <w:pPr>
            <w:pStyle w:val="E4BAA203857140CFBD276EF0F45A99B7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6C9E98DC63044C199993B75F26DF9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D0D7C-3DD2-455D-AF24-08B327DB56C6}"/>
      </w:docPartPr>
      <w:docPartBody>
        <w:p w:rsidR="006F42E0" w:rsidRDefault="000E6419">
          <w:pPr>
            <w:pStyle w:val="6C9E98DC63044C199993B75F26DF95A6"/>
          </w:pPr>
          <w:r w:rsidRPr="00261414">
            <w:rPr>
              <w:color w:val="FFFFFF" w:themeColor="background1"/>
            </w:rPr>
            <w:t>[web address]</w:t>
          </w:r>
        </w:p>
      </w:docPartBody>
    </w:docPart>
    <w:docPart>
      <w:docPartPr>
        <w:name w:val="1756A617D1884B47A64F2406EF53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5D1E-13C1-4A69-B57E-70E6DFF1976F}"/>
      </w:docPartPr>
      <w:docPartBody>
        <w:p w:rsidR="006F42E0" w:rsidRDefault="000E6419">
          <w:pPr>
            <w:pStyle w:val="1756A617D1884B47A64F2406EF53DB95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33B03B22D7C24758A5A71B99DCC8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0BDB-ADE3-4BC1-8693-0D519CAB1039}"/>
      </w:docPartPr>
      <w:docPartBody>
        <w:p w:rsidR="006F42E0" w:rsidRDefault="000E6419">
          <w:pPr>
            <w:pStyle w:val="33B03B22D7C24758A5A71B99DCC8C326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1BE8EC7A27284E26B7577A5F5067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FB5EA-1E8F-4D59-A2F3-F53AD727B402}"/>
      </w:docPartPr>
      <w:docPartBody>
        <w:p w:rsidR="006F42E0" w:rsidRDefault="000E6419">
          <w:pPr>
            <w:pStyle w:val="1BE8EC7A27284E26B7577A5F50672368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  <w:docPart>
      <w:docPartPr>
        <w:name w:val="075B4C2C0C0F48BA807405763E6B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AC7-AB55-4891-989E-71B81021BCFE}"/>
      </w:docPartPr>
      <w:docPartBody>
        <w:p w:rsidR="006F42E0" w:rsidRDefault="000E6419">
          <w:pPr>
            <w:pStyle w:val="075B4C2C0C0F48BA807405763E6B6BC7"/>
          </w:pPr>
          <w:r>
            <w:rPr>
              <w:color w:val="000000" w:themeColor="text1"/>
              <w:sz w:val="28"/>
              <w:szCs w:val="30"/>
            </w:rPr>
            <w:t>YOUR NAME HERE</w:t>
          </w:r>
        </w:p>
      </w:docPartBody>
    </w:docPart>
    <w:docPart>
      <w:docPartPr>
        <w:name w:val="B1E6346822B2402BB31EEC53501A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C9019-CADF-432A-8695-7B516806647C}"/>
      </w:docPartPr>
      <w:docPartBody>
        <w:p w:rsidR="006F42E0" w:rsidRDefault="000E6419">
          <w:pPr>
            <w:pStyle w:val="B1E6346822B2402BB31EEC53501AE257"/>
          </w:pPr>
          <w:r w:rsidRPr="005D089A">
            <w:rPr>
              <w:color w:val="000000" w:themeColor="text1"/>
              <w:sz w:val="13"/>
              <w:szCs w:val="13"/>
            </w:rPr>
            <w:t>[email address]</w:t>
          </w:r>
        </w:p>
      </w:docPartBody>
    </w:docPart>
    <w:docPart>
      <w:docPartPr>
        <w:name w:val="11FED8F5B853411987DD7CC86CDE9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E84E4-843A-493A-BC4D-00D31062BDA7}"/>
      </w:docPartPr>
      <w:docPartBody>
        <w:p w:rsidR="006F42E0" w:rsidRDefault="000E6419">
          <w:pPr>
            <w:pStyle w:val="11FED8F5B853411987DD7CC86CDE99F8"/>
          </w:pPr>
          <w:r w:rsidRPr="003369B1">
            <w:rPr>
              <w:color w:val="000000" w:themeColor="text1"/>
              <w:sz w:val="13"/>
              <w:szCs w:val="13"/>
            </w:rPr>
            <w:t>[Company Address]</w:t>
          </w:r>
          <w:r w:rsidRPr="003369B1">
            <w:rPr>
              <w:color w:val="000000" w:themeColor="text1"/>
              <w:sz w:val="13"/>
              <w:szCs w:val="13"/>
            </w:rP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DC"/>
    <w:rsid w:val="000E6419"/>
    <w:rsid w:val="002A2F64"/>
    <w:rsid w:val="006F42E0"/>
    <w:rsid w:val="00E129DC"/>
    <w:rsid w:val="00F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3E894D99ED407B957C0C28D82EB96A">
    <w:name w:val="953E894D99ED407B957C0C28D82EB96A"/>
  </w:style>
  <w:style w:type="paragraph" w:customStyle="1" w:styleId="929BD53222194059AA054E5E770C90C1">
    <w:name w:val="929BD53222194059AA054E5E770C90C1"/>
  </w:style>
  <w:style w:type="paragraph" w:customStyle="1" w:styleId="05F334682D2E45078FDCCB09790D04CC">
    <w:name w:val="05F334682D2E45078FDCCB09790D04CC"/>
  </w:style>
  <w:style w:type="paragraph" w:customStyle="1" w:styleId="252033648C2B40F1A5A2311D888B0493">
    <w:name w:val="252033648C2B40F1A5A2311D888B0493"/>
  </w:style>
  <w:style w:type="paragraph" w:customStyle="1" w:styleId="83409FE8DCDC4FBA89BE18201C3894D4">
    <w:name w:val="83409FE8DCDC4FBA89BE18201C3894D4"/>
  </w:style>
  <w:style w:type="paragraph" w:customStyle="1" w:styleId="6564F5F5D0FA44CAB660BEDBF34C68F9">
    <w:name w:val="6564F5F5D0FA44CAB660BEDBF34C68F9"/>
  </w:style>
  <w:style w:type="paragraph" w:customStyle="1" w:styleId="FB2A7665F539456AA173C803CC34E897">
    <w:name w:val="FB2A7665F539456AA173C803CC34E897"/>
  </w:style>
  <w:style w:type="paragraph" w:customStyle="1" w:styleId="C9CF61977DA9409A8132CD919D660E2D">
    <w:name w:val="C9CF61977DA9409A8132CD919D660E2D"/>
  </w:style>
  <w:style w:type="paragraph" w:customStyle="1" w:styleId="361A11C87E50428D8D38DEE6FF23E5AC">
    <w:name w:val="361A11C87E50428D8D38DEE6FF23E5AC"/>
  </w:style>
  <w:style w:type="paragraph" w:customStyle="1" w:styleId="E601CC18E0A84091A258A53F657EC292">
    <w:name w:val="E601CC18E0A84091A258A53F657EC292"/>
  </w:style>
  <w:style w:type="paragraph" w:customStyle="1" w:styleId="6E5D1AB060994D27A3EB8A91198EC40F">
    <w:name w:val="6E5D1AB060994D27A3EB8A91198EC40F"/>
  </w:style>
  <w:style w:type="paragraph" w:customStyle="1" w:styleId="88ECADBDFEB942CBA5EA4AEC1F973B76">
    <w:name w:val="88ECADBDFEB942CBA5EA4AEC1F973B76"/>
  </w:style>
  <w:style w:type="paragraph" w:customStyle="1" w:styleId="A98C075193FA41A6B57244E53D586CE0">
    <w:name w:val="A98C075193FA41A6B57244E53D586CE0"/>
  </w:style>
  <w:style w:type="paragraph" w:customStyle="1" w:styleId="07F88360AE9B45159327D23630321683">
    <w:name w:val="07F88360AE9B45159327D23630321683"/>
  </w:style>
  <w:style w:type="paragraph" w:customStyle="1" w:styleId="475CEA3296AA43B2A933C61CDF71294A">
    <w:name w:val="475CEA3296AA43B2A933C61CDF71294A"/>
  </w:style>
  <w:style w:type="paragraph" w:customStyle="1" w:styleId="E2E7EBD9E00441578B7C393812FDB653">
    <w:name w:val="E2E7EBD9E00441578B7C393812FDB653"/>
  </w:style>
  <w:style w:type="paragraph" w:customStyle="1" w:styleId="BA61EF4A64534C1185F2B4A285A36368">
    <w:name w:val="BA61EF4A64534C1185F2B4A285A36368"/>
  </w:style>
  <w:style w:type="paragraph" w:customStyle="1" w:styleId="874A05D411664245B14D7D59A64ED7E0">
    <w:name w:val="874A05D411664245B14D7D59A64ED7E0"/>
  </w:style>
  <w:style w:type="paragraph" w:customStyle="1" w:styleId="4A1A31406BFF489094AF96CB6DF8DAC7">
    <w:name w:val="4A1A31406BFF489094AF96CB6DF8DAC7"/>
  </w:style>
  <w:style w:type="paragraph" w:customStyle="1" w:styleId="01E44E6293D84FD99D6CBD04699417AB">
    <w:name w:val="01E44E6293D84FD99D6CBD04699417AB"/>
  </w:style>
  <w:style w:type="paragraph" w:customStyle="1" w:styleId="0EF590B0FB574D20A7B36A836373CB36">
    <w:name w:val="0EF590B0FB574D20A7B36A836373CB36"/>
  </w:style>
  <w:style w:type="paragraph" w:customStyle="1" w:styleId="0B5AFA44B37A441D8CC05C1CB5FDE835">
    <w:name w:val="0B5AFA44B37A441D8CC05C1CB5FDE835"/>
  </w:style>
  <w:style w:type="paragraph" w:customStyle="1" w:styleId="07C0A7653F884DD4A0E045DCB5D02400">
    <w:name w:val="07C0A7653F884DD4A0E045DCB5D02400"/>
  </w:style>
  <w:style w:type="paragraph" w:customStyle="1" w:styleId="D56634A9A527457BA3E18D7007C25CD8">
    <w:name w:val="D56634A9A527457BA3E18D7007C25CD8"/>
  </w:style>
  <w:style w:type="paragraph" w:customStyle="1" w:styleId="1641A09C0A7E4C0B94C6E7BF06615C07">
    <w:name w:val="1641A09C0A7E4C0B94C6E7BF06615C07"/>
  </w:style>
  <w:style w:type="paragraph" w:customStyle="1" w:styleId="11A8A455C45640C29D49BDBAEC22C33E">
    <w:name w:val="11A8A455C45640C29D49BDBAEC22C33E"/>
  </w:style>
  <w:style w:type="paragraph" w:customStyle="1" w:styleId="6354BF2E5F454626985128E4E6CE85D7">
    <w:name w:val="6354BF2E5F454626985128E4E6CE85D7"/>
  </w:style>
  <w:style w:type="paragraph" w:customStyle="1" w:styleId="E4BAA203857140CFBD276EF0F45A99B7">
    <w:name w:val="E4BAA203857140CFBD276EF0F45A99B7"/>
  </w:style>
  <w:style w:type="paragraph" w:customStyle="1" w:styleId="6C9E98DC63044C199993B75F26DF95A6">
    <w:name w:val="6C9E98DC63044C199993B75F26DF95A6"/>
  </w:style>
  <w:style w:type="paragraph" w:customStyle="1" w:styleId="1756A617D1884B47A64F2406EF53DB95">
    <w:name w:val="1756A617D1884B47A64F2406EF53DB95"/>
  </w:style>
  <w:style w:type="paragraph" w:customStyle="1" w:styleId="33B03B22D7C24758A5A71B99DCC8C326">
    <w:name w:val="33B03B22D7C24758A5A71B99DCC8C326"/>
  </w:style>
  <w:style w:type="paragraph" w:customStyle="1" w:styleId="1BE8EC7A27284E26B7577A5F50672368">
    <w:name w:val="1BE8EC7A27284E26B7577A5F50672368"/>
  </w:style>
  <w:style w:type="paragraph" w:customStyle="1" w:styleId="075B4C2C0C0F48BA807405763E6B6BC7">
    <w:name w:val="075B4C2C0C0F48BA807405763E6B6BC7"/>
  </w:style>
  <w:style w:type="paragraph" w:customStyle="1" w:styleId="B1E6346822B2402BB31EEC53501AE257">
    <w:name w:val="B1E6346822B2402BB31EEC53501AE257"/>
  </w:style>
  <w:style w:type="paragraph" w:customStyle="1" w:styleId="11FED8F5B853411987DD7CC86CDE99F8">
    <w:name w:val="11FED8F5B853411987DD7CC86CDE9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gamer@coolkidscreations.com</CompanyAddress>
  <CompanyPhone/>
  <CompanyFax>Cool Kids Creator</CompanyFax>
  <CompanyEmail>Chief Technology Officer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6538B-78B1-433B-A324-D8CB9946BA7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E502C1-E890-44F0-B90B-24C527856D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6170A7-FAFC-497B-AB28-B8254B678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33D6394-4B56-4806-88B4-0FE2E578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business cards (10 per page)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2022-01-04T23:14:00Z</dcterms:created>
  <dcterms:modified xsi:type="dcterms:W3CDTF">2022-01-05T03:41:00Z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